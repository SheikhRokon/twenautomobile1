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0C" w:rsidRDefault="003B5E0C">
      <w:pPr>
        <w:jc w:val="righ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01779481336.JPG" style="position:absolute;left:0;text-align:left;margin-left:378pt;margin-top:0;width:94.2pt;height:126pt;z-index:251658240;visibility:visible">
            <v:imagedata r:id="rId5" o:title=""/>
          </v:shape>
        </w:pict>
      </w:r>
    </w:p>
    <w:p w:rsidR="003B5E0C" w:rsidRDefault="003B5E0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Resume</w:t>
      </w:r>
    </w:p>
    <w:p w:rsidR="003B5E0C" w:rsidRDefault="003B5E0C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Of</w:t>
      </w:r>
    </w:p>
    <w:p w:rsidR="003B5E0C" w:rsidRDefault="003B5E0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Md. Nazmul Hossain Robiul</w:t>
      </w:r>
    </w:p>
    <w:p w:rsidR="003B5E0C" w:rsidRDefault="003B5E0C">
      <w:pPr>
        <w:spacing w:after="0" w:line="240" w:lineRule="auto"/>
        <w:jc w:val="center"/>
        <w:rPr>
          <w:rFonts w:ascii="Times New Roman" w:hAnsi="Times New Roman"/>
          <w:sz w:val="26"/>
          <w:szCs w:val="24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b/>
              <w:bCs/>
              <w:sz w:val="26"/>
              <w:szCs w:val="24"/>
            </w:rPr>
            <w:t>Mobile</w:t>
          </w:r>
        </w:smartTag>
      </w:smartTag>
      <w:r>
        <w:rPr>
          <w:rFonts w:ascii="Times New Roman" w:hAnsi="Times New Roman"/>
          <w:b/>
          <w:bCs/>
          <w:sz w:val="26"/>
          <w:szCs w:val="24"/>
        </w:rPr>
        <w:t xml:space="preserve"> :</w:t>
      </w:r>
      <w:r>
        <w:rPr>
          <w:rFonts w:ascii="Times New Roman" w:hAnsi="Times New Roman"/>
          <w:b/>
          <w:sz w:val="26"/>
          <w:szCs w:val="24"/>
        </w:rPr>
        <w:t xml:space="preserve">  +8801779481336</w:t>
      </w:r>
    </w:p>
    <w:p w:rsidR="003B5E0C" w:rsidRDefault="003B5E0C">
      <w:pPr>
        <w:tabs>
          <w:tab w:val="left" w:pos="369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6"/>
          <w:szCs w:val="24"/>
        </w:rPr>
        <w:t>E</w:t>
      </w:r>
      <w:r>
        <w:rPr>
          <w:rFonts w:ascii="Times New Roman" w:hAnsi="Times New Roman"/>
          <w:bCs/>
          <w:sz w:val="24"/>
        </w:rPr>
        <w:t>-mail</w:t>
      </w:r>
      <w:r w:rsidRPr="00BD0AC3">
        <w:rPr>
          <w:rFonts w:ascii="Times New Roman" w:hAnsi="Times New Roman"/>
          <w:bCs/>
          <w:sz w:val="24"/>
        </w:rPr>
        <w:t>: hasanmohammadnazmul49@gmail.com</w:t>
      </w:r>
    </w:p>
    <w:p w:rsidR="003B5E0C" w:rsidRDefault="003B5E0C">
      <w:pPr>
        <w:tabs>
          <w:tab w:val="left" w:pos="3690"/>
        </w:tabs>
        <w:spacing w:after="0" w:line="240" w:lineRule="auto"/>
        <w:jc w:val="center"/>
      </w:pPr>
    </w:p>
    <w:p w:rsidR="003B5E0C" w:rsidRDefault="003B5E0C">
      <w:pPr>
        <w:tabs>
          <w:tab w:val="left" w:pos="3690"/>
        </w:tabs>
        <w:spacing w:after="0" w:line="240" w:lineRule="auto"/>
        <w:jc w:val="center"/>
        <w:rPr>
          <w:sz w:val="6"/>
        </w:rPr>
      </w:pPr>
    </w:p>
    <w:p w:rsidR="003B5E0C" w:rsidRDefault="003B5E0C">
      <w:pPr>
        <w:tabs>
          <w:tab w:val="left" w:pos="3690"/>
        </w:tabs>
        <w:spacing w:after="80" w:line="240" w:lineRule="auto"/>
        <w:rPr>
          <w:rFonts w:ascii="Times New Roman" w:hAnsi="Times New Roman"/>
          <w:b/>
          <w:sz w:val="26"/>
          <w:szCs w:val="28"/>
          <w:u w:val="single"/>
        </w:rPr>
      </w:pPr>
      <w:r>
        <w:rPr>
          <w:rFonts w:ascii="Times New Roman" w:hAnsi="Times New Roman"/>
          <w:b/>
          <w:sz w:val="26"/>
          <w:szCs w:val="28"/>
          <w:highlight w:val="lightGray"/>
          <w:u w:val="single"/>
        </w:rPr>
        <w:t>Ca</w:t>
      </w:r>
      <w:r>
        <w:rPr>
          <w:rFonts w:ascii="Times New Roman" w:hAnsi="Times New Roman"/>
          <w:b/>
          <w:bCs/>
          <w:sz w:val="26"/>
          <w:szCs w:val="28"/>
          <w:highlight w:val="lightGray"/>
          <w:u w:val="single"/>
        </w:rPr>
        <w:t>reer Objective :</w:t>
      </w:r>
    </w:p>
    <w:p w:rsidR="003B5E0C" w:rsidRDefault="003B5E0C" w:rsidP="005D45EC">
      <w:p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archive a challenging position in Company and to use my technical communication and interpersonal skills for the growth of the organization.</w:t>
      </w:r>
    </w:p>
    <w:p w:rsidR="003B5E0C" w:rsidRDefault="003B5E0C" w:rsidP="005D45EC">
      <w:p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</w:p>
    <w:p w:rsidR="003B5E0C" w:rsidRDefault="003B5E0C">
      <w:pPr>
        <w:spacing w:after="80" w:line="240" w:lineRule="auto"/>
        <w:rPr>
          <w:rFonts w:ascii="Times New Roman" w:hAnsi="Times New Roman"/>
          <w:b/>
          <w:bCs/>
          <w:sz w:val="26"/>
          <w:szCs w:val="28"/>
          <w:u w:val="single"/>
        </w:rPr>
      </w:pPr>
      <w:r>
        <w:rPr>
          <w:rFonts w:ascii="Times New Roman" w:hAnsi="Times New Roman"/>
          <w:b/>
          <w:sz w:val="26"/>
          <w:szCs w:val="28"/>
          <w:highlight w:val="lightGray"/>
          <w:u w:val="single"/>
        </w:rPr>
        <w:t>Ca</w:t>
      </w:r>
      <w:r>
        <w:rPr>
          <w:rFonts w:ascii="Times New Roman" w:hAnsi="Times New Roman"/>
          <w:b/>
          <w:bCs/>
          <w:sz w:val="26"/>
          <w:szCs w:val="28"/>
          <w:highlight w:val="lightGray"/>
          <w:u w:val="single"/>
        </w:rPr>
        <w:t>reer Summary :</w:t>
      </w:r>
    </w:p>
    <w:p w:rsidR="003B5E0C" w:rsidRDefault="003B5E0C" w:rsidP="005D45EC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enthusiastic fresher with highly motivated and leadership skills having of Diploma in P</w:t>
      </w:r>
      <w:r w:rsidRPr="005D45EC">
        <w:rPr>
          <w:rFonts w:ascii="Times New Roman" w:hAnsi="Times New Roman"/>
          <w:sz w:val="24"/>
          <w:szCs w:val="24"/>
        </w:rPr>
        <w:t>ower</w:t>
      </w:r>
      <w:r>
        <w:rPr>
          <w:rFonts w:ascii="Times New Roman" w:hAnsi="Times New Roman"/>
          <w:sz w:val="24"/>
          <w:szCs w:val="24"/>
        </w:rPr>
        <w:t xml:space="preserve"> Engineering.</w:t>
      </w:r>
    </w:p>
    <w:p w:rsidR="003B5E0C" w:rsidRDefault="003B5E0C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Motivation to Hard Working attitude for Technological Jobs.</w:t>
      </w:r>
    </w:p>
    <w:p w:rsidR="003B5E0C" w:rsidRDefault="003B5E0C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Eager to learn new technologies and methodologies.</w:t>
      </w:r>
    </w:p>
    <w:p w:rsidR="003B5E0C" w:rsidRDefault="003B5E0C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Always willing to innovate the new things which can improve the existing technology.</w:t>
      </w:r>
    </w:p>
    <w:p w:rsidR="003B5E0C" w:rsidRDefault="003B5E0C" w:rsidP="008466E3">
      <w:pPr>
        <w:pStyle w:val="ListParagraph"/>
        <w:spacing w:after="80" w:line="240" w:lineRule="auto"/>
        <w:ind w:left="360"/>
        <w:rPr>
          <w:rFonts w:ascii="Times New Roman" w:hAnsi="Times New Roman"/>
          <w:sz w:val="24"/>
          <w:szCs w:val="24"/>
        </w:rPr>
      </w:pPr>
    </w:p>
    <w:p w:rsidR="003B5E0C" w:rsidRDefault="003B5E0C">
      <w:pPr>
        <w:spacing w:after="80" w:line="240" w:lineRule="auto"/>
        <w:rPr>
          <w:rFonts w:ascii="Times New Roman" w:hAnsi="Times New Roman"/>
          <w:b/>
          <w:sz w:val="26"/>
          <w:szCs w:val="28"/>
          <w:u w:val="single"/>
        </w:rPr>
      </w:pPr>
      <w:r>
        <w:rPr>
          <w:rFonts w:ascii="Times New Roman" w:hAnsi="Times New Roman"/>
          <w:b/>
          <w:sz w:val="26"/>
          <w:szCs w:val="28"/>
          <w:highlight w:val="lightGray"/>
          <w:u w:val="single"/>
        </w:rPr>
        <w:t>Special Qualifications :</w:t>
      </w:r>
    </w:p>
    <w:p w:rsidR="003B5E0C" w:rsidRDefault="003B5E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Highly motivated and eager to learn new things.</w:t>
      </w:r>
    </w:p>
    <w:p w:rsidR="003B5E0C" w:rsidRDefault="003B5E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motivational and leadership skills.</w:t>
      </w:r>
    </w:p>
    <w:p w:rsidR="003B5E0C" w:rsidRDefault="003B5E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produce best result in pressure situation.</w:t>
      </w:r>
    </w:p>
    <w:p w:rsidR="003B5E0C" w:rsidRDefault="003B5E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communication skills.</w:t>
      </w:r>
    </w:p>
    <w:p w:rsidR="003B5E0C" w:rsidRDefault="003B5E0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Ability to work as individual as well as in group. </w:t>
      </w:r>
    </w:p>
    <w:p w:rsidR="003B5E0C" w:rsidRDefault="003B5E0C">
      <w:pPr>
        <w:spacing w:after="80" w:line="240" w:lineRule="auto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b/>
          <w:sz w:val="26"/>
          <w:szCs w:val="24"/>
          <w:highlight w:val="lightGray"/>
        </w:rPr>
        <w:t>Educational Qualifications</w:t>
      </w:r>
    </w:p>
    <w:p w:rsidR="003B5E0C" w:rsidRDefault="003B5E0C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hAnsi="Times New Roman"/>
          <w:b/>
          <w:sz w:val="26"/>
          <w:szCs w:val="24"/>
          <w:u w:val="single"/>
        </w:rPr>
      </w:pPr>
      <w:r>
        <w:rPr>
          <w:rFonts w:ascii="Times New Roman" w:hAnsi="Times New Roman"/>
          <w:b/>
          <w:sz w:val="26"/>
          <w:szCs w:val="24"/>
          <w:u w:val="single"/>
        </w:rPr>
        <w:t>Diploma in Engineering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5D45EC">
        <w:rPr>
          <w:rFonts w:ascii="Times New Roman" w:hAnsi="Times New Roman"/>
          <w:sz w:val="24"/>
          <w:szCs w:val="24"/>
        </w:rPr>
        <w:t xml:space="preserve">Pabna Polytechnic Institute, </w:t>
      </w:r>
      <w:r>
        <w:rPr>
          <w:rFonts w:ascii="Times New Roman" w:hAnsi="Times New Roman"/>
          <w:sz w:val="24"/>
          <w:szCs w:val="24"/>
        </w:rPr>
        <w:t>Pabna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CGPA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3.45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2021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Bangladesh</w:t>
        </w:r>
      </w:smartTag>
      <w:r>
        <w:rPr>
          <w:rFonts w:ascii="Times New Roman" w:hAnsi="Times New Roman"/>
          <w:sz w:val="24"/>
          <w:szCs w:val="24"/>
        </w:rPr>
        <w:t xml:space="preserve"> Technical Education Board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Dhaka</w:t>
        </w:r>
      </w:smartTag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5D45EC">
        <w:rPr>
          <w:rFonts w:ascii="Times New Roman" w:hAnsi="Times New Roman"/>
          <w:sz w:val="24"/>
          <w:szCs w:val="24"/>
        </w:rPr>
        <w:t>Power Technology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 of Study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4 Years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</w:p>
    <w:p w:rsidR="003B5E0C" w:rsidRDefault="003B5E0C">
      <w:pPr>
        <w:pStyle w:val="ListParagraph"/>
        <w:numPr>
          <w:ilvl w:val="0"/>
          <w:numId w:val="8"/>
        </w:numPr>
        <w:spacing w:after="80" w:line="240" w:lineRule="auto"/>
        <w:ind w:left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Secondary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School Certificate(SSC)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smartTag w:uri="urn:schemas-microsoft-com:office:smarttags" w:element="State">
        <w:smartTag w:uri="urn:schemas-microsoft-com:office:smarttags" w:element="State">
          <w:r w:rsidRPr="00A005D6">
            <w:rPr>
              <w:rFonts w:ascii="Times New Roman" w:hAnsi="Times New Roman"/>
              <w:sz w:val="24"/>
              <w:szCs w:val="24"/>
            </w:rPr>
            <w:t>Bera</w:t>
          </w:r>
        </w:smartTag>
        <w:r w:rsidRPr="00A005D6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State">
          <w:r w:rsidRPr="00A005D6">
            <w:rPr>
              <w:rFonts w:ascii="Times New Roman" w:hAnsi="Times New Roman"/>
              <w:sz w:val="24"/>
              <w:szCs w:val="24"/>
            </w:rPr>
            <w:t>High School</w:t>
          </w:r>
        </w:smartTag>
      </w:smartTag>
      <w:r>
        <w:rPr>
          <w:rFonts w:ascii="Times New Roman" w:hAnsi="Times New Roman"/>
          <w:sz w:val="24"/>
          <w:szCs w:val="24"/>
        </w:rPr>
        <w:t>, Bera, Pabna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A005D6">
        <w:rPr>
          <w:rFonts w:ascii="Times New Roman" w:hAnsi="Times New Roman"/>
          <w:sz w:val="24"/>
          <w:szCs w:val="24"/>
        </w:rPr>
        <w:t>Business Studies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GPA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4.18 (Out of 5.00)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2017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Rajshahi</w:t>
      </w:r>
    </w:p>
    <w:p w:rsidR="003B5E0C" w:rsidRDefault="003B5E0C">
      <w:pPr>
        <w:spacing w:after="80" w:line="240" w:lineRule="auto"/>
        <w:ind w:left="357"/>
        <w:rPr>
          <w:rFonts w:ascii="Times New Roman" w:hAnsi="Times New Roman"/>
          <w:sz w:val="24"/>
          <w:szCs w:val="24"/>
        </w:rPr>
      </w:pPr>
    </w:p>
    <w:p w:rsidR="003B5E0C" w:rsidRDefault="003B5E0C" w:rsidP="001D655F">
      <w:pPr>
        <w:spacing w:after="80" w:line="240" w:lineRule="auto"/>
        <w:rPr>
          <w:rFonts w:ascii="Times New Roman" w:hAnsi="Times New Roman"/>
          <w:sz w:val="24"/>
          <w:szCs w:val="24"/>
        </w:rPr>
      </w:pPr>
    </w:p>
    <w:p w:rsidR="003B5E0C" w:rsidRDefault="003B5E0C">
      <w:pPr>
        <w:pStyle w:val="ListParagraph"/>
        <w:numPr>
          <w:ilvl w:val="0"/>
          <w:numId w:val="8"/>
        </w:numPr>
        <w:spacing w:after="80" w:line="240" w:lineRule="auto"/>
        <w:rPr>
          <w:rFonts w:ascii="Times New Roman" w:hAnsi="Times New Roman"/>
          <w:b/>
          <w:bCs/>
          <w:sz w:val="26"/>
          <w:szCs w:val="28"/>
          <w:u w:val="single"/>
        </w:rPr>
      </w:pPr>
      <w:r>
        <w:rPr>
          <w:rFonts w:ascii="Times New Roman" w:hAnsi="Times New Roman"/>
          <w:b/>
          <w:bCs/>
          <w:sz w:val="26"/>
          <w:szCs w:val="28"/>
          <w:highlight w:val="lightGray"/>
          <w:u w:val="single"/>
        </w:rPr>
        <w:t>Training Summary:</w:t>
      </w:r>
    </w:p>
    <w:p w:rsidR="003B5E0C" w:rsidRPr="008466E3" w:rsidRDefault="003B5E0C" w:rsidP="008466E3">
      <w:pPr>
        <w:spacing w:after="8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8466E3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anks Motors workshop limited</w:t>
      </w:r>
    </w:p>
    <w:p w:rsidR="003B5E0C" w:rsidRDefault="003B5E0C">
      <w:pPr>
        <w:spacing w:after="8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Training Title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The Industrial Attachment Training Programme</w:t>
      </w:r>
    </w:p>
    <w:p w:rsidR="003B5E0C" w:rsidRDefault="003B5E0C">
      <w:pPr>
        <w:spacing w:after="8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2021</w:t>
      </w:r>
    </w:p>
    <w:p w:rsidR="003B5E0C" w:rsidRDefault="003B5E0C" w:rsidP="008466E3">
      <w:pPr>
        <w:spacing w:after="8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3 Month</w:t>
      </w:r>
    </w:p>
    <w:p w:rsidR="003B5E0C" w:rsidRDefault="003B5E0C">
      <w:pPr>
        <w:spacing w:before="240" w:line="240" w:lineRule="auto"/>
        <w:rPr>
          <w:rFonts w:ascii="Times New Roman" w:hAnsi="Times New Roman"/>
          <w:b/>
          <w:sz w:val="26"/>
          <w:szCs w:val="24"/>
          <w:u w:val="single"/>
        </w:rPr>
      </w:pPr>
      <w:r>
        <w:rPr>
          <w:rFonts w:ascii="Times New Roman" w:hAnsi="Times New Roman"/>
          <w:b/>
          <w:sz w:val="26"/>
          <w:szCs w:val="24"/>
          <w:highlight w:val="lightGray"/>
          <w:u w:val="single"/>
        </w:rPr>
        <w:t>Computer Skill</w:t>
      </w:r>
    </w:p>
    <w:p w:rsidR="003B5E0C" w:rsidRPr="00100CA3" w:rsidRDefault="003B5E0C">
      <w:pPr>
        <w:pStyle w:val="ListParagraph"/>
        <w:numPr>
          <w:ilvl w:val="0"/>
          <w:numId w:val="8"/>
        </w:numPr>
        <w:tabs>
          <w:tab w:val="left" w:pos="-90"/>
        </w:tabs>
        <w:spacing w:after="0"/>
        <w:rPr>
          <w:rFonts w:ascii="Times New Roman" w:hAnsi="Times New Roman"/>
          <w:spacing w:val="-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8466E3">
        <w:rPr>
          <w:rFonts w:ascii="Times New Roman" w:hAnsi="Times New Roman"/>
          <w:spacing w:val="-6"/>
          <w:sz w:val="24"/>
          <w:szCs w:val="24"/>
        </w:rPr>
        <w:t>Win</w:t>
      </w:r>
      <w:r w:rsidRPr="0090198F">
        <w:rPr>
          <w:rFonts w:ascii="Times New Roman" w:hAnsi="Times New Roman"/>
          <w:spacing w:val="-2"/>
          <w:sz w:val="24"/>
          <w:szCs w:val="24"/>
        </w:rPr>
        <w:t xml:space="preserve">dows XP, Windows </w:t>
      </w:r>
      <w:smartTag w:uri="urn:schemas-microsoft-com:office:smarttags" w:element="State">
        <w:r w:rsidRPr="0090198F">
          <w:rPr>
            <w:rFonts w:ascii="Times New Roman" w:hAnsi="Times New Roman"/>
            <w:spacing w:val="-2"/>
            <w:sz w:val="24"/>
            <w:szCs w:val="24"/>
          </w:rPr>
          <w:t>Vista</w:t>
        </w:r>
      </w:smartTag>
      <w:r w:rsidRPr="0090198F">
        <w:rPr>
          <w:rFonts w:ascii="Times New Roman" w:hAnsi="Times New Roman"/>
          <w:spacing w:val="-2"/>
          <w:sz w:val="14"/>
          <w:szCs w:val="24"/>
        </w:rPr>
        <w:t>,</w:t>
      </w:r>
      <w:r w:rsidRPr="0090198F">
        <w:rPr>
          <w:rFonts w:ascii="Times New Roman" w:hAnsi="Times New Roman"/>
          <w:spacing w:val="-2"/>
          <w:sz w:val="24"/>
          <w:szCs w:val="24"/>
        </w:rPr>
        <w:t xml:space="preserve">Windows 7.Windows 8 Windows 10 </w:t>
      </w:r>
    </w:p>
    <w:p w:rsidR="003B5E0C" w:rsidRPr="00100CA3" w:rsidRDefault="003B5E0C" w:rsidP="00100CA3">
      <w:pPr>
        <w:pStyle w:val="ListParagraph"/>
        <w:numPr>
          <w:ilvl w:val="0"/>
          <w:numId w:val="8"/>
        </w:numPr>
        <w:tabs>
          <w:tab w:val="left" w:pos="-90"/>
        </w:tabs>
        <w:spacing w:after="0"/>
        <w:rPr>
          <w:rFonts w:ascii="Times New Roman" w:hAnsi="Times New Roman"/>
          <w:spacing w:val="-6"/>
          <w:sz w:val="24"/>
          <w:szCs w:val="24"/>
        </w:rPr>
      </w:pPr>
      <w:r w:rsidRPr="00100CA3">
        <w:rPr>
          <w:rFonts w:ascii="Times New Roman" w:hAnsi="Times New Roman"/>
          <w:sz w:val="24"/>
          <w:szCs w:val="24"/>
        </w:rPr>
        <w:t xml:space="preserve">Application        </w:t>
      </w:r>
      <w:r w:rsidRPr="00100CA3">
        <w:rPr>
          <w:rFonts w:ascii="Times New Roman" w:hAnsi="Times New Roman"/>
          <w:b/>
          <w:sz w:val="24"/>
          <w:szCs w:val="24"/>
        </w:rPr>
        <w:t xml:space="preserve">   </w:t>
      </w:r>
      <w:r w:rsidRPr="00100CA3">
        <w:rPr>
          <w:rFonts w:ascii="Times New Roman" w:hAnsi="Times New Roman"/>
          <w:b/>
          <w:sz w:val="24"/>
          <w:szCs w:val="24"/>
        </w:rPr>
        <w:tab/>
      </w:r>
      <w:r w:rsidRPr="00100CA3">
        <w:rPr>
          <w:rFonts w:ascii="Times New Roman" w:hAnsi="Times New Roman"/>
          <w:b/>
          <w:sz w:val="24"/>
          <w:szCs w:val="24"/>
        </w:rPr>
        <w:tab/>
        <w:t>:</w:t>
      </w:r>
      <w:r w:rsidRPr="00100CA3">
        <w:rPr>
          <w:rFonts w:ascii="Times New Roman" w:hAnsi="Times New Roman"/>
          <w:sz w:val="24"/>
          <w:szCs w:val="24"/>
        </w:rPr>
        <w:t xml:space="preserve"> MS Word, MS Excel, Power Point                                                               </w:t>
      </w:r>
    </w:p>
    <w:p w:rsidR="003B5E0C" w:rsidRDefault="003B5E0C">
      <w:pPr>
        <w:tabs>
          <w:tab w:val="left" w:pos="-90"/>
        </w:tabs>
        <w:spacing w:after="0"/>
        <w:rPr>
          <w:rFonts w:ascii="Times New Roman" w:hAnsi="Times New Roman"/>
          <w:sz w:val="24"/>
          <w:szCs w:val="24"/>
        </w:rPr>
      </w:pPr>
    </w:p>
    <w:p w:rsidR="003B5E0C" w:rsidRDefault="003B5E0C" w:rsidP="001D655F">
      <w:pPr>
        <w:tabs>
          <w:tab w:val="left" w:pos="-90"/>
          <w:tab w:val="left" w:pos="3030"/>
        </w:tabs>
        <w:spacing w:after="0"/>
        <w:rPr>
          <w:rFonts w:ascii="Times New Roman" w:hAnsi="Times New Roman"/>
          <w:b/>
          <w:sz w:val="26"/>
          <w:szCs w:val="24"/>
          <w:u w:val="single"/>
        </w:rPr>
      </w:pPr>
      <w:r>
        <w:rPr>
          <w:rFonts w:ascii="Times New Roman" w:hAnsi="Times New Roman"/>
          <w:b/>
          <w:sz w:val="26"/>
          <w:szCs w:val="24"/>
          <w:highlight w:val="lightGray"/>
          <w:u w:val="single"/>
        </w:rPr>
        <w:t>Personal Information :</w:t>
      </w:r>
      <w:r>
        <w:rPr>
          <w:rFonts w:ascii="Times New Roman" w:hAnsi="Times New Roman"/>
          <w:b/>
          <w:sz w:val="26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6"/>
          <w:szCs w:val="24"/>
          <w:u w:val="single"/>
        </w:rPr>
        <w:tab/>
      </w:r>
    </w:p>
    <w:p w:rsidR="003B5E0C" w:rsidRPr="008466E3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smartTag w:uri="urn:schemas-microsoft-com:office:smarttags" w:element="State">
        <w:r w:rsidRPr="008466E3">
          <w:rPr>
            <w:rFonts w:ascii="Times New Roman" w:hAnsi="Times New Roman"/>
            <w:sz w:val="24"/>
            <w:szCs w:val="24"/>
          </w:rPr>
          <w:t>Md.</w:t>
        </w:r>
      </w:smartTag>
      <w:r w:rsidRPr="008466E3">
        <w:rPr>
          <w:rFonts w:ascii="Times New Roman" w:hAnsi="Times New Roman"/>
          <w:sz w:val="24"/>
          <w:szCs w:val="24"/>
        </w:rPr>
        <w:t xml:space="preserve"> Nazmul Hossain Robiul</w:t>
      </w:r>
    </w:p>
    <w:p w:rsidR="003B5E0C" w:rsidRPr="008466E3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8466E3">
        <w:rPr>
          <w:rFonts w:ascii="Times New Roman" w:hAnsi="Times New Roman"/>
          <w:sz w:val="24"/>
          <w:szCs w:val="24"/>
        </w:rPr>
        <w:t>Late. Abdul Mannan</w:t>
      </w:r>
    </w:p>
    <w:p w:rsidR="003B5E0C" w:rsidRPr="008466E3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8466E3">
        <w:rPr>
          <w:rFonts w:ascii="Times New Roman" w:hAnsi="Times New Roman"/>
          <w:sz w:val="24"/>
          <w:szCs w:val="24"/>
        </w:rPr>
        <w:t>Mst. Rubia Khatun</w:t>
      </w:r>
    </w:p>
    <w:p w:rsidR="003B5E0C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>: Village- Shumvopur, P.O- Bera, P.S.- Bera, Dist.- Pabna</w:t>
      </w:r>
    </w:p>
    <w:p w:rsidR="003B5E0C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Bangladeshi by birth </w:t>
      </w:r>
    </w:p>
    <w:p w:rsidR="003B5E0C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11-11-2001</w:t>
      </w:r>
    </w:p>
    <w:p w:rsidR="003B5E0C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Male</w:t>
      </w:r>
    </w:p>
    <w:p w:rsidR="003B5E0C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Single</w:t>
      </w:r>
    </w:p>
    <w:p w:rsidR="003B5E0C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Islam</w:t>
      </w:r>
    </w:p>
    <w:p w:rsidR="003B5E0C" w:rsidRDefault="003B5E0C">
      <w:pPr>
        <w:pStyle w:val="ListParagraph"/>
        <w:numPr>
          <w:ilvl w:val="0"/>
          <w:numId w:val="9"/>
        </w:numPr>
        <w:tabs>
          <w:tab w:val="left" w:pos="-90"/>
        </w:tabs>
        <w:spacing w:after="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Height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5.5 Inc </w:t>
      </w:r>
    </w:p>
    <w:p w:rsidR="003B5E0C" w:rsidRPr="008466E3" w:rsidRDefault="003B5E0C" w:rsidP="008466E3">
      <w:pPr>
        <w:pStyle w:val="ListParagraph"/>
        <w:tabs>
          <w:tab w:val="left" w:pos="-90"/>
        </w:tabs>
        <w:spacing w:after="0"/>
        <w:ind w:left="360"/>
        <w:rPr>
          <w:rFonts w:ascii="Times New Roman" w:hAnsi="Times New Roman"/>
          <w:b/>
          <w:sz w:val="26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B5E0C" w:rsidRDefault="003B5E0C" w:rsidP="001D655F">
      <w:pPr>
        <w:tabs>
          <w:tab w:val="left" w:pos="-90"/>
          <w:tab w:val="left" w:pos="3030"/>
        </w:tabs>
        <w:spacing w:after="0"/>
        <w:rPr>
          <w:rFonts w:ascii="Times New Roman" w:hAnsi="Times New Roman"/>
          <w:b/>
          <w:sz w:val="26"/>
          <w:szCs w:val="24"/>
          <w:u w:val="single"/>
        </w:rPr>
      </w:pPr>
      <w:r>
        <w:rPr>
          <w:rFonts w:ascii="Nirmala UI" w:hAnsi="Nirmala UI" w:cs="Nirmala UI"/>
          <w:b/>
          <w:sz w:val="26"/>
          <w:szCs w:val="24"/>
          <w:highlight w:val="lightGray"/>
          <w:u w:val="single"/>
        </w:rPr>
        <w:t>Experience</w:t>
      </w:r>
      <w:r>
        <w:rPr>
          <w:rFonts w:ascii="Times New Roman" w:hAnsi="Times New Roman"/>
          <w:b/>
          <w:sz w:val="26"/>
          <w:szCs w:val="24"/>
          <w:highlight w:val="lightGray"/>
          <w:u w:val="single"/>
        </w:rPr>
        <w:t xml:space="preserve"> :</w:t>
      </w:r>
      <w:r>
        <w:rPr>
          <w:rFonts w:ascii="Times New Roman" w:hAnsi="Times New Roman"/>
          <w:b/>
          <w:sz w:val="26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6"/>
          <w:szCs w:val="24"/>
          <w:u w:val="single"/>
        </w:rPr>
        <w:tab/>
      </w:r>
    </w:p>
    <w:p w:rsidR="003B5E0C" w:rsidRDefault="003B5E0C">
      <w:pPr>
        <w:spacing w:after="12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 of Company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 Northen Tosrifa Group, Tosrifa Industrial Limited</w:t>
      </w:r>
    </w:p>
    <w:p w:rsidR="003B5E0C" w:rsidRDefault="003B5E0C">
      <w:pPr>
        <w:spacing w:after="12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Post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: Sub- Assistant Engineer (till now)</w:t>
      </w:r>
    </w:p>
    <w:p w:rsidR="003B5E0C" w:rsidRDefault="003B5E0C">
      <w:pPr>
        <w:spacing w:after="12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 month Experience Northen Tosrifa Group, Tosrifa Industrial Limited.</w:t>
      </w:r>
    </w:p>
    <w:p w:rsidR="003B5E0C" w:rsidRDefault="003B5E0C">
      <w:pPr>
        <w:spacing w:after="120" w:line="240" w:lineRule="auto"/>
        <w:rPr>
          <w:rFonts w:ascii="Times New Roman" w:hAnsi="Times New Roman"/>
          <w:sz w:val="26"/>
          <w:szCs w:val="26"/>
        </w:rPr>
      </w:pPr>
    </w:p>
    <w:p w:rsidR="003B5E0C" w:rsidRPr="001D655F" w:rsidRDefault="003B5E0C">
      <w:pPr>
        <w:spacing w:after="120" w:line="240" w:lineRule="auto"/>
        <w:rPr>
          <w:rFonts w:ascii="Times New Roman" w:hAnsi="Times New Roman"/>
          <w:sz w:val="26"/>
          <w:szCs w:val="26"/>
        </w:rPr>
      </w:pPr>
    </w:p>
    <w:p w:rsidR="003B5E0C" w:rsidRDefault="003B5E0C">
      <w:pPr>
        <w:spacing w:after="120" w:line="240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3B5E0C" w:rsidRDefault="003B5E0C">
      <w:pPr>
        <w:spacing w:after="120" w:line="240" w:lineRule="auto"/>
        <w:rPr>
          <w:rFonts w:ascii="Times New Roman" w:hAnsi="Times New Roman"/>
          <w:b/>
          <w:sz w:val="26"/>
          <w:szCs w:val="26"/>
          <w:u w:val="single"/>
        </w:rPr>
      </w:pPr>
    </w:p>
    <w:p w:rsidR="003B5E0C" w:rsidRPr="00B24C31" w:rsidRDefault="003B5E0C">
      <w:pPr>
        <w:spacing w:after="120" w:line="240" w:lineRule="auto"/>
        <w:rPr>
          <w:rFonts w:ascii="Times New Roman" w:hAnsi="Times New Roman"/>
          <w:b/>
          <w:sz w:val="26"/>
          <w:szCs w:val="26"/>
          <w:u w:val="single"/>
        </w:rPr>
      </w:pPr>
      <w:r>
        <w:rPr>
          <w:noProof/>
        </w:rPr>
        <w:pict>
          <v:shape id="Picture 3" o:spid="_x0000_s1027" type="#_x0000_t75" style="position:absolute;margin-left:252pt;margin-top:18.05pt;width:201.05pt;height:40.1pt;z-index:251659264;visibility:visible">
            <v:imagedata r:id="rId6" o:title=""/>
          </v:shape>
        </w:pict>
      </w:r>
    </w:p>
    <w:p w:rsidR="003B5E0C" w:rsidRDefault="003B5E0C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3B5E0C" w:rsidRDefault="003B5E0C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3B5E0C" w:rsidRDefault="003B5E0C">
      <w:pPr>
        <w:tabs>
          <w:tab w:val="left" w:pos="585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Date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Signature</w:t>
      </w:r>
    </w:p>
    <w:sectPr w:rsidR="003B5E0C" w:rsidSect="00942B0D">
      <w:pgSz w:w="12240" w:h="15840"/>
      <w:pgMar w:top="289" w:right="1418" w:bottom="130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13030E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2EAA60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94DD86"/>
    <w:lvl w:ilvl="0" w:tplc="F4F4E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76E99C0"/>
    <w:lvl w:ilvl="0" w:tplc="F4F4E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0000009"/>
    <w:multiLevelType w:val="hybridMultilevel"/>
    <w:tmpl w:val="362A515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0000000A"/>
    <w:multiLevelType w:val="hybridMultilevel"/>
    <w:tmpl w:val="1CA43506"/>
    <w:lvl w:ilvl="0" w:tplc="D2F0DA7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1564566"/>
    <w:multiLevelType w:val="hybridMultilevel"/>
    <w:tmpl w:val="0FB87BE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2B0D"/>
    <w:rsid w:val="0005621C"/>
    <w:rsid w:val="000C3D07"/>
    <w:rsid w:val="000D26C0"/>
    <w:rsid w:val="00100CA3"/>
    <w:rsid w:val="00112BBB"/>
    <w:rsid w:val="001D4EFE"/>
    <w:rsid w:val="001D655F"/>
    <w:rsid w:val="0030317A"/>
    <w:rsid w:val="00316C2A"/>
    <w:rsid w:val="003B5E0C"/>
    <w:rsid w:val="004423B9"/>
    <w:rsid w:val="00522082"/>
    <w:rsid w:val="005D45EC"/>
    <w:rsid w:val="005E163C"/>
    <w:rsid w:val="00712936"/>
    <w:rsid w:val="007A2F47"/>
    <w:rsid w:val="008466E3"/>
    <w:rsid w:val="0090198F"/>
    <w:rsid w:val="00942B0D"/>
    <w:rsid w:val="00A005D6"/>
    <w:rsid w:val="00A56E22"/>
    <w:rsid w:val="00B24C31"/>
    <w:rsid w:val="00B74B30"/>
    <w:rsid w:val="00BD0AC3"/>
    <w:rsid w:val="00BE723E"/>
    <w:rsid w:val="00CD4916"/>
    <w:rsid w:val="00D36B45"/>
    <w:rsid w:val="00F37294"/>
    <w:rsid w:val="00FA1A5F"/>
    <w:rsid w:val="00FA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B0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42B0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42B0D"/>
    <w:rPr>
      <w:rFonts w:ascii="Cambria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94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42B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42B0D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942B0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942B0D"/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42B0D"/>
    <w:pPr>
      <w:spacing w:after="0" w:line="240" w:lineRule="auto"/>
    </w:pPr>
    <w:rPr>
      <w:rFonts w:ascii="Bookman Old Style" w:eastAsia="Times New Roman" w:hAnsi="Bookman Old Style" w:cs="Bookman Old Style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42B0D"/>
    <w:rPr>
      <w:rFonts w:ascii="Bookman Old Style" w:hAnsi="Bookman Old Style" w:cs="Bookman Old Style"/>
      <w:sz w:val="18"/>
      <w:szCs w:val="18"/>
    </w:rPr>
  </w:style>
  <w:style w:type="paragraph" w:styleId="ListParagraph">
    <w:name w:val="List Paragraph"/>
    <w:basedOn w:val="Normal"/>
    <w:uiPriority w:val="99"/>
    <w:qFormat/>
    <w:rsid w:val="00942B0D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942B0D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rsid w:val="00942B0D"/>
    <w:rPr>
      <w:rFonts w:cs="Times New Roman"/>
      <w:b/>
      <w:bCs/>
    </w:rPr>
  </w:style>
  <w:style w:type="paragraph" w:customStyle="1" w:styleId="msolistparagraph0">
    <w:name w:val="msolistparagraph"/>
    <w:basedOn w:val="Normal"/>
    <w:uiPriority w:val="99"/>
    <w:rsid w:val="008466E3"/>
    <w:pPr>
      <w:ind w:left="720"/>
    </w:pPr>
    <w:rPr>
      <w:rFonts w:eastAsia="SimSu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330</Words>
  <Characters>1884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ALAMIN</cp:lastModifiedBy>
  <cp:revision>2</cp:revision>
  <cp:lastPrinted>2022-07-13T06:55:00Z</cp:lastPrinted>
  <dcterms:created xsi:type="dcterms:W3CDTF">2022-07-13T06:56:00Z</dcterms:created>
  <dcterms:modified xsi:type="dcterms:W3CDTF">2022-07-13T06:56:00Z</dcterms:modified>
</cp:coreProperties>
</file>